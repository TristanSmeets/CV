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89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13"/>
        <w:gridCol w:w="283"/>
        <w:gridCol w:w="4887"/>
        <w:gridCol w:w="1807"/>
      </w:tblGrid>
      <w:tr w:rsidR="008563B5" w:rsidRPr="00047F87" w14:paraId="76A2498B" w14:textId="77777777" w:rsidTr="003E7020">
        <w:trPr>
          <w:gridAfter w:val="1"/>
          <w:wAfter w:w="1807" w:type="dxa"/>
          <w:trHeight w:val="1672"/>
        </w:trPr>
        <w:tc>
          <w:tcPr>
            <w:tcW w:w="3813" w:type="dxa"/>
            <w:vAlign w:val="bottom"/>
          </w:tcPr>
          <w:p w14:paraId="54F07DD3" w14:textId="6680F39F" w:rsidR="00E73F5A" w:rsidRPr="00E73F5A" w:rsidRDefault="00E73F5A" w:rsidP="00E73F5A">
            <w:pPr>
              <w:pStyle w:val="Title"/>
            </w:pPr>
            <w:r w:rsidRPr="00E73F5A">
              <w:t>Tristan</w:t>
            </w:r>
            <w:r w:rsidRPr="00E73F5A">
              <w:t xml:space="preserve"> S</w:t>
            </w:r>
            <w:r w:rsidRPr="00E73F5A">
              <w:t>meets</w:t>
            </w:r>
          </w:p>
          <w:p w14:paraId="1787CD6B" w14:textId="0CE6C003" w:rsidR="008563B5" w:rsidRPr="00047F87" w:rsidRDefault="008563B5" w:rsidP="00E73F5A">
            <w:pPr>
              <w:tabs>
                <w:tab w:val="left" w:pos="990"/>
              </w:tabs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4FE04B3A" w14:textId="77777777" w:rsidR="008563B5" w:rsidRPr="00047F87" w:rsidRDefault="008563B5" w:rsidP="00E73F5A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4887" w:type="dxa"/>
            <w:vAlign w:val="bottom"/>
          </w:tcPr>
          <w:p w14:paraId="66F8ECD3" w14:textId="53EA16CC" w:rsidR="008563B5" w:rsidRPr="00047F87" w:rsidRDefault="008E2959" w:rsidP="00E73F5A">
            <w:pPr>
              <w:pStyle w:val="Subtitle"/>
              <w:rPr>
                <w:lang w:val="en-GB"/>
              </w:rPr>
            </w:pPr>
            <w:r>
              <w:rPr>
                <w:spacing w:val="0"/>
                <w:w w:val="100"/>
                <w:lang w:val="en-GB"/>
              </w:rPr>
              <w:t xml:space="preserve">Game </w:t>
            </w:r>
            <w:r w:rsidR="008563B5" w:rsidRPr="00E73F5A">
              <w:rPr>
                <w:spacing w:val="25"/>
                <w:w w:val="100"/>
                <w:lang w:val="en-GB"/>
              </w:rPr>
              <w:t>Programme</w:t>
            </w:r>
            <w:r w:rsidR="008563B5" w:rsidRPr="00E73F5A">
              <w:rPr>
                <w:spacing w:val="6"/>
                <w:w w:val="100"/>
                <w:lang w:val="en-GB"/>
              </w:rPr>
              <w:t>r</w:t>
            </w:r>
          </w:p>
        </w:tc>
      </w:tr>
      <w:tr w:rsidR="008563B5" w:rsidRPr="00B43CBE" w14:paraId="516E9776" w14:textId="77777777" w:rsidTr="003E7020">
        <w:tc>
          <w:tcPr>
            <w:tcW w:w="3813" w:type="dxa"/>
          </w:tcPr>
          <w:p w14:paraId="4AEC531B" w14:textId="77777777" w:rsidR="008563B5" w:rsidRPr="008563B5" w:rsidRDefault="008563B5" w:rsidP="00E73F5A">
            <w:pPr>
              <w:pStyle w:val="Heading3"/>
              <w:rPr>
                <w:lang w:val="en-GB"/>
              </w:rPr>
            </w:pPr>
            <w:r w:rsidRPr="008563B5">
              <w:rPr>
                <w:lang w:val="en-GB"/>
              </w:rPr>
              <w:t>Profile</w:t>
            </w:r>
          </w:p>
          <w:p w14:paraId="673D0527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Date of Birth: 20/07/’89</w:t>
            </w:r>
          </w:p>
          <w:p w14:paraId="2AFB9AE9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Nationality: Dutch</w:t>
            </w:r>
          </w:p>
          <w:p w14:paraId="1172AC26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Residence: Enschede, NL</w:t>
            </w:r>
          </w:p>
          <w:p w14:paraId="2135F4E2" w14:textId="77777777" w:rsidR="008563B5" w:rsidRDefault="008563B5" w:rsidP="00E73F5A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Languages</w:t>
            </w:r>
          </w:p>
          <w:p w14:paraId="2E004E9B" w14:textId="77777777" w:rsidR="008563B5" w:rsidRPr="008563B5" w:rsidRDefault="008563B5" w:rsidP="00E73F5A">
            <w:pPr>
              <w:rPr>
                <w:b/>
                <w:bCs/>
                <w:lang w:val="en-GB"/>
              </w:rPr>
            </w:pPr>
            <w:r w:rsidRPr="008563B5">
              <w:rPr>
                <w:b/>
                <w:bCs/>
                <w:lang w:val="en-GB"/>
              </w:rPr>
              <w:t>Dutch</w:t>
            </w:r>
          </w:p>
          <w:p w14:paraId="5CD4553E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Understanding: C2</w:t>
            </w:r>
          </w:p>
          <w:p w14:paraId="58D7098F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Speaking: C2</w:t>
            </w:r>
          </w:p>
          <w:p w14:paraId="4C968B37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Writing: C2</w:t>
            </w:r>
          </w:p>
          <w:p w14:paraId="466795C5" w14:textId="77777777" w:rsidR="008563B5" w:rsidRDefault="008563B5" w:rsidP="00E73F5A">
            <w:pPr>
              <w:rPr>
                <w:lang w:val="en-GB"/>
              </w:rPr>
            </w:pPr>
          </w:p>
          <w:p w14:paraId="0EE989C6" w14:textId="77777777" w:rsidR="008563B5" w:rsidRDefault="008563B5" w:rsidP="00E73F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English:</w:t>
            </w:r>
          </w:p>
          <w:p w14:paraId="3057374A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Understanding: C2</w:t>
            </w:r>
          </w:p>
          <w:p w14:paraId="1CF0DADE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Speaking: C2</w:t>
            </w:r>
          </w:p>
          <w:p w14:paraId="5F0926FA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Writing: C2</w:t>
            </w:r>
          </w:p>
          <w:p w14:paraId="7D2924BA" w14:textId="77777777" w:rsidR="008563B5" w:rsidRDefault="008563B5" w:rsidP="00E73F5A">
            <w:pPr>
              <w:rPr>
                <w:lang w:val="en-GB"/>
              </w:rPr>
            </w:pPr>
          </w:p>
          <w:p w14:paraId="2E72E098" w14:textId="77777777" w:rsidR="008563B5" w:rsidRDefault="008563B5" w:rsidP="00E73F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German:</w:t>
            </w:r>
          </w:p>
          <w:p w14:paraId="081EE5CA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Understanding: B1</w:t>
            </w:r>
          </w:p>
          <w:p w14:paraId="24621D33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Speaking: A1</w:t>
            </w:r>
          </w:p>
          <w:p w14:paraId="6306E473" w14:textId="77777777" w:rsidR="008563B5" w:rsidRP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Writing: A1</w:t>
            </w:r>
          </w:p>
          <w:sdt>
            <w:sdtPr>
              <w:rPr>
                <w:lang w:val="en-GB"/>
              </w:rPr>
              <w:id w:val="-1954003311"/>
              <w:placeholder>
                <w:docPart w:val="238FC42C15044898B79BC9D0F9C5D53C"/>
              </w:placeholder>
              <w:temporary/>
              <w:showingPlcHdr/>
              <w15:appearance w15:val="hidden"/>
            </w:sdtPr>
            <w:sdtEndPr/>
            <w:sdtContent>
              <w:p w14:paraId="02B9AE6F" w14:textId="28657C4B" w:rsidR="00BD373C" w:rsidRDefault="008563B5" w:rsidP="00E73F5A">
                <w:pPr>
                  <w:pStyle w:val="Heading3"/>
                  <w:rPr>
                    <w:lang w:val="en-GB"/>
                  </w:rPr>
                </w:pPr>
                <w:r w:rsidRPr="00047F87">
                  <w:rPr>
                    <w:lang w:val="en-GB" w:bidi="nl-NL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-240260293"/>
              <w:placeholder>
                <w:docPart w:val="025EE6FEB6A246DDB8A2781A94D00B59"/>
              </w:placeholder>
              <w:temporary/>
              <w:showingPlcHdr/>
              <w15:appearance w15:val="hidden"/>
            </w:sdtPr>
            <w:sdtEndPr/>
            <w:sdtContent>
              <w:p w14:paraId="4A0504A0" w14:textId="43969407" w:rsidR="008563B5" w:rsidRPr="00047F87" w:rsidRDefault="008563B5" w:rsidP="00E73F5A">
                <w:pPr>
                  <w:rPr>
                    <w:lang w:val="en-GB"/>
                  </w:rPr>
                </w:pPr>
                <w:r w:rsidRPr="00047F87">
                  <w:rPr>
                    <w:lang w:val="en-GB" w:bidi="nl-NL"/>
                  </w:rPr>
                  <w:t>E-MAIL:</w:t>
                </w:r>
              </w:p>
            </w:sdtContent>
          </w:sdt>
          <w:p w14:paraId="3D8F5873" w14:textId="1BAF3725" w:rsidR="008563B5" w:rsidRPr="00047F87" w:rsidRDefault="003417D4" w:rsidP="00E73F5A">
            <w:pPr>
              <w:rPr>
                <w:rStyle w:val="Hyperlink"/>
                <w:lang w:val="en-GB"/>
              </w:rPr>
            </w:pPr>
            <w:hyperlink r:id="rId10" w:history="1">
              <w:r w:rsidR="00AE3A9C" w:rsidRPr="00C05EFE">
                <w:rPr>
                  <w:rStyle w:val="Hyperlink"/>
                  <w:lang w:val="en-GB"/>
                </w:rPr>
                <w:t>tristan-smeets@outlook.com</w:t>
              </w:r>
            </w:hyperlink>
          </w:p>
          <w:p w14:paraId="3F4103F3" w14:textId="77777777" w:rsidR="008563B5" w:rsidRDefault="008563B5" w:rsidP="00E73F5A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67859272"/>
              <w:placeholder>
                <w:docPart w:val="E9EA6748BE454DE487A1AAA625EBBF07"/>
              </w:placeholder>
              <w:temporary/>
              <w:showingPlcHdr/>
              <w15:appearance w15:val="hidden"/>
            </w:sdtPr>
            <w:sdtEndPr/>
            <w:sdtContent>
              <w:p w14:paraId="3C4168C1" w14:textId="77777777" w:rsidR="008563B5" w:rsidRPr="00047F87" w:rsidRDefault="008563B5" w:rsidP="00E73F5A">
                <w:pPr>
                  <w:rPr>
                    <w:lang w:val="en-GB"/>
                  </w:rPr>
                </w:pPr>
                <w:r w:rsidRPr="00047F87">
                  <w:rPr>
                    <w:lang w:val="en-GB" w:bidi="nl-NL"/>
                  </w:rPr>
                  <w:t>WEBSITE:</w:t>
                </w:r>
              </w:p>
            </w:sdtContent>
          </w:sdt>
          <w:p w14:paraId="345C8809" w14:textId="1B0DDFDF" w:rsidR="008563B5" w:rsidRPr="00437434" w:rsidRDefault="003417D4" w:rsidP="00E73F5A">
            <w:pPr>
              <w:rPr>
                <w:color w:val="7B3C17" w:themeColor="accent2" w:themeShade="80"/>
                <w:u w:val="single"/>
                <w:lang w:val="en-GB"/>
              </w:rPr>
            </w:pPr>
            <w:hyperlink r:id="rId11" w:history="1">
              <w:r w:rsidR="00AE3A9C" w:rsidRPr="00437434">
                <w:rPr>
                  <w:rStyle w:val="Hyperlink"/>
                  <w:color w:val="7B3C17" w:themeColor="accent2" w:themeShade="80"/>
                  <w:lang w:val="en-GB"/>
                </w:rPr>
                <w:t>https://tristansmeets.github.io/</w:t>
              </w:r>
            </w:hyperlink>
          </w:p>
          <w:p w14:paraId="5CDB8587" w14:textId="77777777" w:rsidR="008563B5" w:rsidRDefault="008563B5" w:rsidP="00E73F5A">
            <w:pPr>
              <w:rPr>
                <w:lang w:val="en-GB"/>
              </w:rPr>
            </w:pPr>
          </w:p>
          <w:p w14:paraId="6C9E7816" w14:textId="77777777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LINKEDIN:</w:t>
            </w:r>
          </w:p>
          <w:p w14:paraId="1671E15A" w14:textId="77777777" w:rsidR="008563B5" w:rsidRPr="00AD6AB7" w:rsidRDefault="003417D4" w:rsidP="00E73F5A">
            <w:pPr>
              <w:rPr>
                <w:lang w:val="en-GB"/>
              </w:rPr>
            </w:pPr>
            <w:hyperlink r:id="rId12" w:history="1">
              <w:r w:rsidR="008563B5" w:rsidRPr="001840A6">
                <w:rPr>
                  <w:rStyle w:val="Hyperlink"/>
                  <w:lang w:val="en-GB"/>
                </w:rPr>
                <w:t>https://www.linkedin.com/in/tristan-smeets</w:t>
              </w:r>
            </w:hyperlink>
          </w:p>
          <w:p w14:paraId="29DEE8D4" w14:textId="77777777" w:rsidR="008563B5" w:rsidRPr="00AD6AB7" w:rsidRDefault="008563B5" w:rsidP="00E73F5A">
            <w:pPr>
              <w:rPr>
                <w:lang w:val="en-GB"/>
              </w:rPr>
            </w:pPr>
          </w:p>
          <w:p w14:paraId="6796CA28" w14:textId="77777777" w:rsidR="008563B5" w:rsidRPr="00AD6AB7" w:rsidRDefault="008563B5" w:rsidP="00E73F5A">
            <w:pPr>
              <w:rPr>
                <w:lang w:val="en-GB"/>
              </w:rPr>
            </w:pPr>
            <w:r w:rsidRPr="00AD6AB7">
              <w:rPr>
                <w:lang w:val="en-GB"/>
              </w:rPr>
              <w:t>GITHUB:</w:t>
            </w:r>
          </w:p>
          <w:p w14:paraId="1ED642C4" w14:textId="77777777" w:rsidR="008563B5" w:rsidRPr="00047F87" w:rsidRDefault="003417D4" w:rsidP="00E73F5A">
            <w:pPr>
              <w:rPr>
                <w:lang w:val="en-GB"/>
              </w:rPr>
            </w:pPr>
            <w:hyperlink r:id="rId13" w:history="1">
              <w:r w:rsidR="008563B5" w:rsidRPr="00AD6AB7">
                <w:rPr>
                  <w:rStyle w:val="Hyperlink"/>
                  <w:lang w:val="en-GB"/>
                </w:rPr>
                <w:t>https://github.com/TristanSmeets</w:t>
              </w:r>
            </w:hyperlink>
          </w:p>
        </w:tc>
        <w:tc>
          <w:tcPr>
            <w:tcW w:w="283" w:type="dxa"/>
          </w:tcPr>
          <w:p w14:paraId="1CCC11B4" w14:textId="77777777" w:rsidR="008563B5" w:rsidRPr="00047F87" w:rsidRDefault="008563B5" w:rsidP="00E73F5A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694" w:type="dxa"/>
            <w:gridSpan w:val="2"/>
          </w:tcPr>
          <w:p w14:paraId="5BCFD837" w14:textId="77777777" w:rsidR="008563B5" w:rsidRPr="00047F87" w:rsidRDefault="008563B5" w:rsidP="00E73F5A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  <w:p w14:paraId="4FA6AE2A" w14:textId="77777777" w:rsidR="008563B5" w:rsidRPr="00047F87" w:rsidRDefault="008563B5" w:rsidP="00E73F5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Second Degree Chemistry Teacher (Bachelor of Education)</w:t>
            </w:r>
          </w:p>
          <w:p w14:paraId="48746895" w14:textId="77777777" w:rsidR="008563B5" w:rsidRPr="001840A6" w:rsidRDefault="008563B5" w:rsidP="00E73F5A">
            <w:pPr>
              <w:pStyle w:val="Date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Windesheim</w:t>
            </w:r>
            <w:proofErr w:type="spellEnd"/>
            <w:r>
              <w:rPr>
                <w:i/>
                <w:iCs/>
                <w:lang w:val="en-GB"/>
              </w:rPr>
              <w:t>, University of Applied Sciences(Zwolle)</w:t>
            </w:r>
          </w:p>
          <w:p w14:paraId="34DD087A" w14:textId="77777777" w:rsidR="008563B5" w:rsidRPr="00047F87" w:rsidRDefault="008563B5" w:rsidP="00E73F5A">
            <w:pPr>
              <w:pStyle w:val="Date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sep</w:t>
            </w:r>
            <w:proofErr w:type="spellEnd"/>
            <w:r>
              <w:rPr>
                <w:lang w:val="en-GB"/>
              </w:rPr>
              <w:t xml:space="preserve"> 2010</w:t>
            </w:r>
            <w:r w:rsidRPr="00047F87">
              <w:rPr>
                <w:lang w:val="en-GB" w:bidi="nl-NL"/>
              </w:rPr>
              <w:t xml:space="preserve"> </w:t>
            </w:r>
            <w:r>
              <w:rPr>
                <w:lang w:val="en-GB" w:bidi="nl-NL"/>
              </w:rPr>
              <w:t>–</w:t>
            </w:r>
            <w:r w:rsidRPr="00047F87">
              <w:rPr>
                <w:lang w:val="en-GB" w:bidi="nl-NL"/>
              </w:rPr>
              <w:t xml:space="preserve"> </w:t>
            </w:r>
            <w:proofErr w:type="spellStart"/>
            <w:r>
              <w:rPr>
                <w:lang w:val="en-GB"/>
              </w:rPr>
              <w:t>nov</w:t>
            </w:r>
            <w:proofErr w:type="spellEnd"/>
            <w:r>
              <w:rPr>
                <w:lang w:val="en-GB"/>
              </w:rPr>
              <w:t xml:space="preserve"> 2016</w:t>
            </w:r>
          </w:p>
          <w:p w14:paraId="1E9AFCD3" w14:textId="77777777" w:rsidR="008563B5" w:rsidRPr="00047F87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Degree: No</w:t>
            </w:r>
            <w:r w:rsidRPr="00047F87">
              <w:rPr>
                <w:lang w:val="en-GB" w:bidi="nl-NL"/>
              </w:rPr>
              <w:t xml:space="preserve"> </w:t>
            </w:r>
          </w:p>
          <w:p w14:paraId="3AE1EF96" w14:textId="77777777" w:rsidR="008563B5" w:rsidRPr="00047F87" w:rsidRDefault="008563B5" w:rsidP="00E73F5A">
            <w:pPr>
              <w:rPr>
                <w:lang w:val="en-GB"/>
              </w:rPr>
            </w:pPr>
            <w:r w:rsidRPr="00047F87">
              <w:rPr>
                <w:lang w:val="en-GB" w:bidi="nl-NL"/>
              </w:rPr>
              <w:t xml:space="preserve"> </w:t>
            </w:r>
          </w:p>
          <w:p w14:paraId="08B12B88" w14:textId="77777777" w:rsidR="008563B5" w:rsidRDefault="008563B5" w:rsidP="00E73F5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Creative Media and Game Technologies (Bachelor of Science)</w:t>
            </w:r>
          </w:p>
          <w:p w14:paraId="0FDFB250" w14:textId="77777777" w:rsidR="008563B5" w:rsidRPr="001840A6" w:rsidRDefault="008563B5" w:rsidP="00E73F5A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Saxion, University of Applied Sciences (Enschede)</w:t>
            </w:r>
          </w:p>
          <w:p w14:paraId="13C8597E" w14:textId="77777777" w:rsidR="008563B5" w:rsidRPr="00047F87" w:rsidRDefault="008563B5" w:rsidP="00E73F5A">
            <w:pPr>
              <w:pStyle w:val="Date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sep</w:t>
            </w:r>
            <w:proofErr w:type="spellEnd"/>
            <w:r>
              <w:rPr>
                <w:lang w:val="en-GB"/>
              </w:rPr>
              <w:t xml:space="preserve"> 2017</w:t>
            </w:r>
            <w:r w:rsidRPr="00047F87">
              <w:rPr>
                <w:lang w:val="en-GB" w:bidi="nl-NL"/>
              </w:rPr>
              <w:t xml:space="preserve"> - </w:t>
            </w:r>
            <w:r>
              <w:rPr>
                <w:lang w:val="en-GB"/>
              </w:rPr>
              <w:t>current</w:t>
            </w:r>
          </w:p>
          <w:p w14:paraId="081DF39E" w14:textId="77777777" w:rsidR="008563B5" w:rsidRPr="00047F87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>Degree: Expected 2021</w:t>
            </w:r>
            <w:r w:rsidRPr="00047F87">
              <w:rPr>
                <w:lang w:val="en-GB" w:bidi="nl-NL"/>
              </w:rPr>
              <w:t xml:space="preserve"> </w:t>
            </w:r>
          </w:p>
          <w:p w14:paraId="0017BAC3" w14:textId="77777777" w:rsidR="008563B5" w:rsidRDefault="008563B5" w:rsidP="00E73F5A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Skills</w:t>
            </w:r>
          </w:p>
          <w:p w14:paraId="29646D75" w14:textId="77777777" w:rsidR="008563B5" w:rsidRDefault="008563B5" w:rsidP="00E73F5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Programming:</w:t>
            </w:r>
          </w:p>
          <w:p w14:paraId="0CC7F833" w14:textId="32D1A565" w:rsidR="008563B5" w:rsidRDefault="008563B5" w:rsidP="00E73F5A">
            <w:pPr>
              <w:rPr>
                <w:lang w:val="en-GB"/>
              </w:rPr>
            </w:pPr>
            <w:r>
              <w:rPr>
                <w:lang w:val="en-GB"/>
              </w:rPr>
              <w:t xml:space="preserve">C#, C++, </w:t>
            </w:r>
            <w:r w:rsidR="00B43CBE">
              <w:rPr>
                <w:lang w:val="en-GB"/>
              </w:rPr>
              <w:t>GLSL</w:t>
            </w:r>
            <w:r>
              <w:rPr>
                <w:lang w:val="en-GB"/>
              </w:rPr>
              <w:t>, Lua</w:t>
            </w:r>
          </w:p>
          <w:p w14:paraId="6E8983B5" w14:textId="77777777" w:rsidR="008563B5" w:rsidRDefault="008563B5" w:rsidP="00E73F5A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Software</w:t>
            </w:r>
          </w:p>
          <w:p w14:paraId="2C8EA606" w14:textId="77777777" w:rsidR="008563B5" w:rsidRPr="00C81584" w:rsidRDefault="008563B5" w:rsidP="00E73F5A">
            <w:pPr>
              <w:rPr>
                <w:szCs w:val="18"/>
                <w:lang w:val="en-GB"/>
              </w:rPr>
            </w:pPr>
            <w:r w:rsidRPr="00C81584">
              <w:rPr>
                <w:szCs w:val="18"/>
                <w:lang w:val="en-GB"/>
              </w:rPr>
              <w:t>Unity 3D, Unreal Engine 4, Visual Studio, Visual Studio Code</w:t>
            </w:r>
          </w:p>
          <w:p w14:paraId="778403FA" w14:textId="77777777" w:rsidR="008563B5" w:rsidRDefault="008563B5" w:rsidP="00E73F5A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WORK</w:t>
            </w:r>
          </w:p>
          <w:p w14:paraId="1E9978D2" w14:textId="77777777" w:rsidR="008563B5" w:rsidRDefault="008563B5" w:rsidP="00E73F5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Programming Internship</w:t>
            </w:r>
          </w:p>
          <w:p w14:paraId="00BCD274" w14:textId="77777777" w:rsidR="008563B5" w:rsidRPr="00C81584" w:rsidRDefault="008563B5" w:rsidP="00E73F5A">
            <w:pPr>
              <w:rPr>
                <w:i/>
                <w:iCs/>
                <w:lang w:val="en-GB"/>
              </w:rPr>
            </w:pPr>
            <w:proofErr w:type="spellStart"/>
            <w:r w:rsidRPr="00C81584">
              <w:rPr>
                <w:i/>
                <w:iCs/>
                <w:lang w:val="en-GB"/>
              </w:rPr>
              <w:t>Stichting</w:t>
            </w:r>
            <w:proofErr w:type="spellEnd"/>
            <w:r w:rsidRPr="00C81584">
              <w:rPr>
                <w:i/>
                <w:iCs/>
                <w:lang w:val="en-GB"/>
              </w:rPr>
              <w:t xml:space="preserve"> </w:t>
            </w:r>
            <w:proofErr w:type="spellStart"/>
            <w:r w:rsidRPr="00C81584">
              <w:rPr>
                <w:i/>
                <w:iCs/>
                <w:lang w:val="en-GB"/>
              </w:rPr>
              <w:t>GameLab</w:t>
            </w:r>
            <w:proofErr w:type="spellEnd"/>
            <w:r w:rsidRPr="00C81584">
              <w:rPr>
                <w:i/>
                <w:iCs/>
                <w:lang w:val="en-GB"/>
              </w:rPr>
              <w:t xml:space="preserve"> Oost, Enschede</w:t>
            </w:r>
          </w:p>
          <w:p w14:paraId="66E26E86" w14:textId="2356ACCE" w:rsidR="008563B5" w:rsidRDefault="008563B5" w:rsidP="00E73F5A">
            <w:pPr>
              <w:pStyle w:val="Date"/>
              <w:rPr>
                <w:lang w:val="en-GB"/>
              </w:rPr>
            </w:pPr>
            <w:proofErr w:type="spellStart"/>
            <w:r w:rsidRPr="00C81584">
              <w:rPr>
                <w:lang w:val="en-GB"/>
              </w:rPr>
              <w:t>sep</w:t>
            </w:r>
            <w:proofErr w:type="spellEnd"/>
            <w:r w:rsidRPr="00C81584">
              <w:rPr>
                <w:lang w:val="en-GB"/>
              </w:rPr>
              <w:t xml:space="preserve"> 2019</w:t>
            </w:r>
            <w:r w:rsidRPr="00C81584">
              <w:rPr>
                <w:lang w:val="en-GB" w:bidi="nl-NL"/>
              </w:rPr>
              <w:t xml:space="preserve"> – </w:t>
            </w:r>
            <w:proofErr w:type="spellStart"/>
            <w:r w:rsidRPr="00C81584">
              <w:rPr>
                <w:lang w:val="en-GB"/>
              </w:rPr>
              <w:t>jan</w:t>
            </w:r>
            <w:proofErr w:type="spellEnd"/>
            <w:r w:rsidRPr="00C81584">
              <w:rPr>
                <w:lang w:val="en-GB"/>
              </w:rPr>
              <w:t xml:space="preserve"> 2020</w:t>
            </w:r>
          </w:p>
          <w:p w14:paraId="63C7A1A2" w14:textId="6461FABC" w:rsidR="008563B5" w:rsidRDefault="008E2959" w:rsidP="00E73F5A">
            <w:pPr>
              <w:rPr>
                <w:lang w:val="en-GB"/>
              </w:rPr>
            </w:pPr>
            <w:r>
              <w:rPr>
                <w:lang w:val="en-GB"/>
              </w:rPr>
              <w:t>Serious game for recovering stroke patients</w:t>
            </w:r>
            <w:r w:rsidR="003E7020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="00B43CBE">
              <w:rPr>
                <w:lang w:val="en-GB"/>
              </w:rPr>
              <w:t xml:space="preserve">Worked on: </w:t>
            </w:r>
            <w:r>
              <w:rPr>
                <w:lang w:val="en-GB"/>
              </w:rPr>
              <w:t>Kinect gameplay,</w:t>
            </w:r>
            <w:r w:rsidR="00B43CBE">
              <w:rPr>
                <w:lang w:val="en-GB"/>
              </w:rPr>
              <w:t xml:space="preserve"> UI programming, Gameplay design, </w:t>
            </w:r>
            <w:r w:rsidR="00E73F5A">
              <w:rPr>
                <w:lang w:val="en-GB"/>
              </w:rPr>
              <w:t>Planning &amp; organisational tasks</w:t>
            </w:r>
          </w:p>
          <w:p w14:paraId="36E6EAD5" w14:textId="77777777" w:rsidR="00E73F5A" w:rsidRPr="00047F87" w:rsidRDefault="00E73F5A" w:rsidP="00E73F5A">
            <w:pPr>
              <w:rPr>
                <w:lang w:val="en-GB"/>
              </w:rPr>
            </w:pPr>
          </w:p>
          <w:p w14:paraId="7C90AE3F" w14:textId="77777777" w:rsidR="008563B5" w:rsidRDefault="008563B5" w:rsidP="00E73F5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High school Chemistry Teacher</w:t>
            </w:r>
          </w:p>
          <w:p w14:paraId="5579A464" w14:textId="77777777" w:rsidR="008563B5" w:rsidRPr="00B24CBE" w:rsidRDefault="008563B5" w:rsidP="00E73F5A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Het </w:t>
            </w:r>
            <w:proofErr w:type="spellStart"/>
            <w:r>
              <w:rPr>
                <w:i/>
                <w:iCs/>
                <w:lang w:val="en-GB"/>
              </w:rPr>
              <w:t>Assink</w:t>
            </w:r>
            <w:proofErr w:type="spellEnd"/>
            <w:r>
              <w:rPr>
                <w:i/>
                <w:iCs/>
                <w:lang w:val="en-GB"/>
              </w:rPr>
              <w:t xml:space="preserve"> Lyceum, </w:t>
            </w:r>
            <w:proofErr w:type="spellStart"/>
            <w:r>
              <w:rPr>
                <w:i/>
                <w:iCs/>
                <w:lang w:val="en-GB"/>
              </w:rPr>
              <w:t>Eibergen</w:t>
            </w:r>
            <w:proofErr w:type="spellEnd"/>
          </w:p>
          <w:p w14:paraId="36A473C2" w14:textId="77777777" w:rsidR="008563B5" w:rsidRPr="008563B5" w:rsidRDefault="008563B5" w:rsidP="00E73F5A">
            <w:pPr>
              <w:pStyle w:val="Date"/>
              <w:rPr>
                <w:lang w:val="en-GB"/>
              </w:rPr>
            </w:pPr>
            <w:proofErr w:type="spellStart"/>
            <w:r w:rsidRPr="008563B5">
              <w:rPr>
                <w:lang w:val="en-GB"/>
              </w:rPr>
              <w:t>sep</w:t>
            </w:r>
            <w:proofErr w:type="spellEnd"/>
            <w:r w:rsidRPr="008563B5">
              <w:rPr>
                <w:lang w:val="en-GB"/>
              </w:rPr>
              <w:t xml:space="preserve"> 2016</w:t>
            </w:r>
            <w:r w:rsidRPr="008563B5">
              <w:rPr>
                <w:lang w:val="en-GB" w:bidi="nl-NL"/>
              </w:rPr>
              <w:t xml:space="preserve"> – </w:t>
            </w:r>
            <w:r w:rsidRPr="008563B5">
              <w:rPr>
                <w:lang w:val="en-GB"/>
              </w:rPr>
              <w:t>oct 2016</w:t>
            </w:r>
          </w:p>
          <w:p w14:paraId="5DF9B4BD" w14:textId="7CEFD602" w:rsidR="008563B5" w:rsidRPr="00C0314C" w:rsidRDefault="00B43CBE" w:rsidP="00E73F5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8563B5">
              <w:rPr>
                <w:lang w:val="en-GB"/>
              </w:rPr>
              <w:t>VMBO(high school)</w:t>
            </w:r>
          </w:p>
          <w:p w14:paraId="4F9799A4" w14:textId="77777777" w:rsidR="008563B5" w:rsidRPr="00C0314C" w:rsidRDefault="008563B5" w:rsidP="00E73F5A">
            <w:pPr>
              <w:rPr>
                <w:lang w:val="en-GB"/>
              </w:rPr>
            </w:pPr>
          </w:p>
          <w:p w14:paraId="05EE0066" w14:textId="4D3FA6EA" w:rsidR="008563B5" w:rsidRPr="008563B5" w:rsidRDefault="00B43CBE" w:rsidP="00E73F5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8563B5" w:rsidRPr="008563B5">
              <w:rPr>
                <w:lang w:val="en-GB"/>
              </w:rPr>
              <w:t>Assistant</w:t>
            </w:r>
            <w:r>
              <w:rPr>
                <w:lang w:val="en-GB"/>
              </w:rPr>
              <w:t>)</w:t>
            </w:r>
            <w:r w:rsidR="008563B5" w:rsidRPr="008563B5">
              <w:rPr>
                <w:lang w:val="en-GB"/>
              </w:rPr>
              <w:t xml:space="preserve"> Trainer</w:t>
            </w:r>
          </w:p>
          <w:p w14:paraId="1691F80A" w14:textId="77777777" w:rsidR="008563B5" w:rsidRPr="008563B5" w:rsidRDefault="008563B5" w:rsidP="00E73F5A">
            <w:pPr>
              <w:rPr>
                <w:i/>
                <w:iCs/>
                <w:lang w:val="en-GB"/>
              </w:rPr>
            </w:pPr>
            <w:proofErr w:type="spellStart"/>
            <w:r w:rsidRPr="008563B5">
              <w:rPr>
                <w:i/>
                <w:iCs/>
                <w:lang w:val="en-GB"/>
              </w:rPr>
              <w:t>Pukulan</w:t>
            </w:r>
            <w:proofErr w:type="spellEnd"/>
            <w:r w:rsidRPr="008563B5">
              <w:rPr>
                <w:i/>
                <w:iCs/>
                <w:lang w:val="en-GB"/>
              </w:rPr>
              <w:t xml:space="preserve"> Club </w:t>
            </w:r>
            <w:proofErr w:type="spellStart"/>
            <w:r w:rsidRPr="008563B5">
              <w:rPr>
                <w:i/>
                <w:iCs/>
                <w:lang w:val="en-GB"/>
              </w:rPr>
              <w:t>Satria</w:t>
            </w:r>
            <w:proofErr w:type="spellEnd"/>
            <w:r w:rsidRPr="008563B5">
              <w:rPr>
                <w:i/>
                <w:iCs/>
                <w:lang w:val="en-GB"/>
              </w:rPr>
              <w:t>, Enschede</w:t>
            </w:r>
          </w:p>
          <w:p w14:paraId="78E546D6" w14:textId="77777777" w:rsidR="008563B5" w:rsidRPr="00C81584" w:rsidRDefault="008563B5" w:rsidP="00E73F5A">
            <w:pPr>
              <w:pStyle w:val="Date"/>
              <w:rPr>
                <w:lang w:val="en-GB"/>
              </w:rPr>
            </w:pPr>
            <w:proofErr w:type="spellStart"/>
            <w:r w:rsidRPr="00C81584">
              <w:rPr>
                <w:lang w:val="en-GB"/>
              </w:rPr>
              <w:t>sep</w:t>
            </w:r>
            <w:proofErr w:type="spellEnd"/>
            <w:r w:rsidRPr="00C81584">
              <w:rPr>
                <w:lang w:val="en-GB"/>
              </w:rPr>
              <w:t xml:space="preserve"> 2013</w:t>
            </w:r>
            <w:r w:rsidRPr="00C81584">
              <w:rPr>
                <w:lang w:val="en-GB" w:bidi="nl-NL"/>
              </w:rPr>
              <w:t xml:space="preserve"> - </w:t>
            </w:r>
            <w:r w:rsidRPr="00C81584">
              <w:rPr>
                <w:lang w:val="en-GB"/>
              </w:rPr>
              <w:t>present</w:t>
            </w:r>
          </w:p>
          <w:p w14:paraId="0EDB6A38" w14:textId="4AC0773E" w:rsidR="008563B5" w:rsidRPr="00AD6AB7" w:rsidRDefault="00B43CBE" w:rsidP="00E73F5A">
            <w:pPr>
              <w:rPr>
                <w:lang w:val="en-GB"/>
              </w:rPr>
            </w:pPr>
            <w:r>
              <w:rPr>
                <w:lang w:val="en-GB"/>
              </w:rPr>
              <w:t>Teach martial arts to: children age (6-12), Teens(13-18) Adults(18 and up)</w:t>
            </w:r>
          </w:p>
          <w:p w14:paraId="12869E2B" w14:textId="77777777" w:rsidR="008563B5" w:rsidRPr="003F55EE" w:rsidRDefault="008563B5" w:rsidP="00E73F5A">
            <w:pPr>
              <w:rPr>
                <w:sz w:val="22"/>
                <w:lang w:val="en-GB"/>
              </w:rPr>
            </w:pPr>
          </w:p>
        </w:tc>
      </w:tr>
    </w:tbl>
    <w:p w14:paraId="6325DC45" w14:textId="77777777" w:rsidR="0043117B" w:rsidRPr="00047F87" w:rsidRDefault="003417D4" w:rsidP="000C45FF">
      <w:pPr>
        <w:tabs>
          <w:tab w:val="left" w:pos="990"/>
        </w:tabs>
        <w:rPr>
          <w:lang w:val="en-GB"/>
        </w:rPr>
      </w:pPr>
    </w:p>
    <w:sectPr w:rsidR="0043117B" w:rsidRPr="00047F87" w:rsidSect="002D3CA3">
      <w:headerReference w:type="default" r:id="rId14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856C" w14:textId="77777777" w:rsidR="003417D4" w:rsidRDefault="003417D4" w:rsidP="000C45FF">
      <w:r>
        <w:separator/>
      </w:r>
    </w:p>
  </w:endnote>
  <w:endnote w:type="continuationSeparator" w:id="0">
    <w:p w14:paraId="79C72371" w14:textId="77777777" w:rsidR="003417D4" w:rsidRDefault="003417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52858" w14:textId="77777777" w:rsidR="003417D4" w:rsidRDefault="003417D4" w:rsidP="000C45FF">
      <w:r>
        <w:separator/>
      </w:r>
    </w:p>
  </w:footnote>
  <w:footnote w:type="continuationSeparator" w:id="0">
    <w:p w14:paraId="3D405FA9" w14:textId="77777777" w:rsidR="003417D4" w:rsidRDefault="003417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0EFE1" w14:textId="77777777" w:rsidR="000C45FF" w:rsidRPr="00212A28" w:rsidRDefault="000C45FF">
    <w:pPr>
      <w:pStyle w:val="Header"/>
    </w:pPr>
    <w:r w:rsidRPr="00212A28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783DE27" wp14:editId="08EE48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C4AF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BE1C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8EF7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005E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826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901E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EC72B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2EED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C4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C49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E11E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A65C6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4D52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3NDQ2MLY0sjQwtjBQ0lEKTi0uzszPAykwrAUAM5SWUywAAAA="/>
  </w:docVars>
  <w:rsids>
    <w:rsidRoot w:val="00596BA4"/>
    <w:rsid w:val="00036450"/>
    <w:rsid w:val="00047F87"/>
    <w:rsid w:val="00084FE7"/>
    <w:rsid w:val="00094499"/>
    <w:rsid w:val="000C45FF"/>
    <w:rsid w:val="000E3FD1"/>
    <w:rsid w:val="00112054"/>
    <w:rsid w:val="001424E5"/>
    <w:rsid w:val="001525E1"/>
    <w:rsid w:val="00180329"/>
    <w:rsid w:val="001840A6"/>
    <w:rsid w:val="0019001F"/>
    <w:rsid w:val="001A74A5"/>
    <w:rsid w:val="001B2ABD"/>
    <w:rsid w:val="001E0391"/>
    <w:rsid w:val="001E1759"/>
    <w:rsid w:val="001F1ECC"/>
    <w:rsid w:val="00212A28"/>
    <w:rsid w:val="002400EB"/>
    <w:rsid w:val="00256CF7"/>
    <w:rsid w:val="00281FD5"/>
    <w:rsid w:val="002D3CA3"/>
    <w:rsid w:val="0030481B"/>
    <w:rsid w:val="003156FC"/>
    <w:rsid w:val="003254B5"/>
    <w:rsid w:val="003417D4"/>
    <w:rsid w:val="0037121F"/>
    <w:rsid w:val="003A6B7D"/>
    <w:rsid w:val="003B06CA"/>
    <w:rsid w:val="003E7020"/>
    <w:rsid w:val="003F55EE"/>
    <w:rsid w:val="00406685"/>
    <w:rsid w:val="004071FC"/>
    <w:rsid w:val="004142CD"/>
    <w:rsid w:val="00437434"/>
    <w:rsid w:val="00445947"/>
    <w:rsid w:val="004813B3"/>
    <w:rsid w:val="004906A6"/>
    <w:rsid w:val="00496591"/>
    <w:rsid w:val="004C63E4"/>
    <w:rsid w:val="004D0DAF"/>
    <w:rsid w:val="004D3011"/>
    <w:rsid w:val="005262AC"/>
    <w:rsid w:val="00557BA1"/>
    <w:rsid w:val="00596BA4"/>
    <w:rsid w:val="005E39D5"/>
    <w:rsid w:val="00600670"/>
    <w:rsid w:val="0062123A"/>
    <w:rsid w:val="00646E75"/>
    <w:rsid w:val="00673B16"/>
    <w:rsid w:val="006771D0"/>
    <w:rsid w:val="00715FCB"/>
    <w:rsid w:val="00743101"/>
    <w:rsid w:val="007775E1"/>
    <w:rsid w:val="007867A0"/>
    <w:rsid w:val="007927F5"/>
    <w:rsid w:val="00802CA0"/>
    <w:rsid w:val="008062E5"/>
    <w:rsid w:val="008563B5"/>
    <w:rsid w:val="008E2959"/>
    <w:rsid w:val="009260CD"/>
    <w:rsid w:val="00952C25"/>
    <w:rsid w:val="00A15347"/>
    <w:rsid w:val="00A2118D"/>
    <w:rsid w:val="00AD6AB7"/>
    <w:rsid w:val="00AD76E2"/>
    <w:rsid w:val="00AE3A9C"/>
    <w:rsid w:val="00B03454"/>
    <w:rsid w:val="00B20152"/>
    <w:rsid w:val="00B24CBE"/>
    <w:rsid w:val="00B359E4"/>
    <w:rsid w:val="00B43CBE"/>
    <w:rsid w:val="00B57D98"/>
    <w:rsid w:val="00B70850"/>
    <w:rsid w:val="00B7247C"/>
    <w:rsid w:val="00BD373C"/>
    <w:rsid w:val="00C0314C"/>
    <w:rsid w:val="00C066B6"/>
    <w:rsid w:val="00C13BD4"/>
    <w:rsid w:val="00C37BA1"/>
    <w:rsid w:val="00C4674C"/>
    <w:rsid w:val="00C506CF"/>
    <w:rsid w:val="00C72BED"/>
    <w:rsid w:val="00C81584"/>
    <w:rsid w:val="00C9578B"/>
    <w:rsid w:val="00CB0055"/>
    <w:rsid w:val="00CC0C6D"/>
    <w:rsid w:val="00D04BFE"/>
    <w:rsid w:val="00D15ADF"/>
    <w:rsid w:val="00D2522B"/>
    <w:rsid w:val="00D422DE"/>
    <w:rsid w:val="00D5459D"/>
    <w:rsid w:val="00D8638E"/>
    <w:rsid w:val="00DA1F4D"/>
    <w:rsid w:val="00DA2E35"/>
    <w:rsid w:val="00DD172A"/>
    <w:rsid w:val="00E25A26"/>
    <w:rsid w:val="00E4381A"/>
    <w:rsid w:val="00E55D74"/>
    <w:rsid w:val="00E73F5A"/>
    <w:rsid w:val="00EC252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D53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A1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7BA1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557BA1"/>
  </w:style>
  <w:style w:type="character" w:customStyle="1" w:styleId="DateChar">
    <w:name w:val="Date Char"/>
    <w:basedOn w:val="DefaultParagraphFont"/>
    <w:link w:val="Date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DefaultParagraphFont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7BA1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A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DefaultParagraphFont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557BA1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557BA1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57BA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557BA1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BA1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557BA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57BA1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557BA1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557BA1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557BA1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557BA1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557BA1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557BA1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557BA1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BA1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557BA1"/>
  </w:style>
  <w:style w:type="character" w:styleId="BookTitle">
    <w:name w:val="Book Title"/>
    <w:basedOn w:val="DefaultParagraphFont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DefaultParagraphFont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557BA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57BA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57BA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57BA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57BA1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qFormat/>
    <w:rsid w:val="00557BA1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57BA1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57BA1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57BA1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57BA1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57BA1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57BA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57BA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57BA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57BA1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57BA1"/>
  </w:style>
  <w:style w:type="paragraph" w:styleId="MacroText">
    <w:name w:val="macro"/>
    <w:link w:val="MacroTex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57BA1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7BA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57BA1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557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557BA1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557BA1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B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57B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7B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57BA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57BA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557BA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57BA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57BA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57BA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557BA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57BA1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7BA1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557BA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7B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57BA1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557BA1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7BA1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TristanSmee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tristan-smee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istansmeets.github.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tristan-smeets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t\AppData\Local\Microsoft\Office\16.0\DTS\nl-NL%7b8779F6FB-76AF-442E-9962-5730C28BEDD5%7d\%7b36DE7C47-6883-4FC6-B60F-53D45EDD3A8A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8FC42C15044898B79BC9D0F9C5D5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9A9B93-9606-4CC7-A425-0824A4762AA1}"/>
      </w:docPartPr>
      <w:docPartBody>
        <w:p w:rsidR="00772B22" w:rsidRDefault="00846ABB" w:rsidP="00846ABB">
          <w:pPr>
            <w:pStyle w:val="238FC42C15044898B79BC9D0F9C5D53C"/>
          </w:pPr>
          <w:r w:rsidRPr="00212A28">
            <w:rPr>
              <w:lang w:bidi="nl-NL"/>
            </w:rPr>
            <w:t>Contact</w:t>
          </w:r>
        </w:p>
      </w:docPartBody>
    </w:docPart>
    <w:docPart>
      <w:docPartPr>
        <w:name w:val="025EE6FEB6A246DDB8A2781A94D00B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E5BB15-8A7F-4AC5-B7FE-6B73BCD495AC}"/>
      </w:docPartPr>
      <w:docPartBody>
        <w:p w:rsidR="00772B22" w:rsidRDefault="00846ABB" w:rsidP="00846ABB">
          <w:pPr>
            <w:pStyle w:val="025EE6FEB6A246DDB8A2781A94D00B59"/>
          </w:pPr>
          <w:r w:rsidRPr="00212A28">
            <w:rPr>
              <w:lang w:bidi="nl-NL"/>
            </w:rPr>
            <w:t>E-MAIL:</w:t>
          </w:r>
        </w:p>
      </w:docPartBody>
    </w:docPart>
    <w:docPart>
      <w:docPartPr>
        <w:name w:val="E9EA6748BE454DE487A1AAA625EBBF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098C65-41C1-4F7A-8573-9A60D49FA3E3}"/>
      </w:docPartPr>
      <w:docPartBody>
        <w:p w:rsidR="00772B22" w:rsidRDefault="00846ABB" w:rsidP="00846ABB">
          <w:pPr>
            <w:pStyle w:val="E9EA6748BE454DE487A1AAA625EBBF07"/>
          </w:pPr>
          <w:r w:rsidRPr="00212A28">
            <w:rPr>
              <w:lang w:bidi="nl-NL"/>
            </w:rPr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97"/>
    <w:rsid w:val="00097EE6"/>
    <w:rsid w:val="001C4597"/>
    <w:rsid w:val="006165F0"/>
    <w:rsid w:val="00755816"/>
    <w:rsid w:val="00772B22"/>
    <w:rsid w:val="00846ABB"/>
    <w:rsid w:val="008B46C5"/>
    <w:rsid w:val="00976245"/>
    <w:rsid w:val="00A624CC"/>
    <w:rsid w:val="00C077B8"/>
    <w:rsid w:val="00E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A5AA3815F483880F1996F574A0EE0">
    <w:name w:val="7EAA5AA3815F483880F1996F574A0EE0"/>
    <w:rsid w:val="006165F0"/>
    <w:rPr>
      <w:lang w:val="en-GB" w:eastAsia="en-GB"/>
    </w:rPr>
  </w:style>
  <w:style w:type="paragraph" w:customStyle="1" w:styleId="CA8EE5E916734D91BB23738FCC513B9E">
    <w:name w:val="CA8EE5E916734D91BB23738FCC513B9E"/>
    <w:rsid w:val="006165F0"/>
    <w:rPr>
      <w:lang w:val="en-GB" w:eastAsia="en-GB"/>
    </w:rPr>
  </w:style>
  <w:style w:type="paragraph" w:customStyle="1" w:styleId="1FB235C8EE8B4031BC90203F05FB95D9">
    <w:name w:val="1FB235C8EE8B4031BC90203F05FB95D9"/>
    <w:rsid w:val="006165F0"/>
    <w:rPr>
      <w:lang w:val="en-GB" w:eastAsia="en-GB"/>
    </w:rPr>
  </w:style>
  <w:style w:type="paragraph" w:customStyle="1" w:styleId="4EA5E838C84F40B5A4D71FFBE9831704">
    <w:name w:val="4EA5E838C84F40B5A4D71FFBE9831704"/>
    <w:rsid w:val="006165F0"/>
    <w:rPr>
      <w:lang w:val="en-GB" w:eastAsia="en-GB"/>
    </w:rPr>
  </w:style>
  <w:style w:type="paragraph" w:customStyle="1" w:styleId="BE821C5F369C4A34BC6375936873CB78">
    <w:name w:val="BE821C5F369C4A34BC6375936873CB78"/>
    <w:rsid w:val="006165F0"/>
    <w:rPr>
      <w:lang w:val="en-GB" w:eastAsia="en-GB"/>
    </w:rPr>
  </w:style>
  <w:style w:type="paragraph" w:customStyle="1" w:styleId="EB10602AFDA74E52A8AF514CDB36361C">
    <w:name w:val="EB10602AFDA74E52A8AF514CDB36361C"/>
    <w:rsid w:val="006165F0"/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238FC42C15044898B79BC9D0F9C5D53C">
    <w:name w:val="238FC42C15044898B79BC9D0F9C5D53C"/>
    <w:rsid w:val="00846ABB"/>
  </w:style>
  <w:style w:type="paragraph" w:customStyle="1" w:styleId="025EE6FEB6A246DDB8A2781A94D00B59">
    <w:name w:val="025EE6FEB6A246DDB8A2781A94D00B59"/>
    <w:rsid w:val="00846ABB"/>
  </w:style>
  <w:style w:type="paragraph" w:customStyle="1" w:styleId="E9EA6748BE454DE487A1AAA625EBBF07">
    <w:name w:val="E9EA6748BE454DE487A1AAA625EBBF07"/>
    <w:rsid w:val="00846A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0E8C6-34E2-4CAE-96A7-1BD8CE0EC5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{36DE7C47-6883-4FC6-B60F-53D45EDD3A8A}tf00546271.dotx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2020-01-31T08:17:00Z</dcterms:created>
  <dcterms:modified xsi:type="dcterms:W3CDTF">2020-10-20T10:43:00Z</dcterms:modified>
</cp:coreProperties>
</file>